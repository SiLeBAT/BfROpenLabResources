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C8" w:rsidRDefault="00516CCE">
      <w:pPr>
        <w:jc w:val="center"/>
        <w:rPr>
          <w:b/>
          <w:bCs/>
          <w:lang w:val="en-US"/>
        </w:rPr>
      </w:pPr>
      <w:r w:rsidRPr="00516CCE">
        <w:rPr>
          <w:b/>
          <w:bCs/>
          <w:lang w:val="en-US"/>
        </w:rPr>
        <w:t>Mill NW</w:t>
      </w:r>
    </w:p>
    <w:p w:rsidR="00516CCE" w:rsidRPr="008F4796" w:rsidRDefault="00516CCE">
      <w:pPr>
        <w:jc w:val="center"/>
        <w:rPr>
          <w:b/>
          <w:bCs/>
          <w:lang w:val="en-US"/>
        </w:rPr>
      </w:pPr>
    </w:p>
    <w:p w:rsidR="00521CC8" w:rsidRPr="008F4796" w:rsidRDefault="00516CCE">
      <w:pPr>
        <w:jc w:val="center"/>
        <w:rPr>
          <w:b/>
          <w:bCs/>
          <w:lang w:val="en-US"/>
        </w:rPr>
      </w:pPr>
      <w:r w:rsidRPr="008F4796">
        <w:rPr>
          <w:b/>
          <w:bCs/>
          <w:lang w:val="en-US"/>
        </w:rPr>
        <w:t>Germany</w:t>
      </w:r>
    </w:p>
    <w:p w:rsidR="00521CC8" w:rsidRPr="008F4796" w:rsidRDefault="00521CC8">
      <w:pPr>
        <w:jc w:val="center"/>
        <w:rPr>
          <w:lang w:val="en-US"/>
        </w:rPr>
      </w:pPr>
    </w:p>
    <w:p w:rsidR="00521CC8" w:rsidRPr="008F4796" w:rsidRDefault="00516CCE">
      <w:pPr>
        <w:jc w:val="center"/>
        <w:rPr>
          <w:lang w:val="en-US"/>
        </w:rPr>
      </w:pPr>
      <w:r w:rsidRPr="008F4796">
        <w:rPr>
          <w:lang w:val="en-US"/>
        </w:rPr>
        <w:t>- Supplier -</w:t>
      </w:r>
    </w:p>
    <w:p w:rsidR="00521CC8" w:rsidRPr="008F4796" w:rsidRDefault="00521CC8">
      <w:pPr>
        <w:rPr>
          <w:lang w:val="en-US"/>
        </w:rPr>
      </w:pPr>
    </w:p>
    <w:p w:rsidR="00521CC8" w:rsidRPr="008F4796" w:rsidRDefault="00521CC8">
      <w:pPr>
        <w:rPr>
          <w:lang w:val="en-US"/>
        </w:rPr>
      </w:pPr>
    </w:p>
    <w:p w:rsidR="00516CCE" w:rsidRPr="008F4796" w:rsidRDefault="00516CCE" w:rsidP="00516CCE">
      <w:pPr>
        <w:jc w:val="center"/>
        <w:rPr>
          <w:b/>
          <w:bCs/>
          <w:lang w:val="en-US"/>
        </w:rPr>
      </w:pPr>
      <w:r w:rsidRPr="00516CCE">
        <w:rPr>
          <w:lang w:val="en-US"/>
        </w:rPr>
        <w:t xml:space="preserve">Recipient: </w:t>
      </w:r>
      <w:r w:rsidRPr="00516CCE">
        <w:rPr>
          <w:bCs/>
          <w:lang w:val="en-US"/>
        </w:rPr>
        <w:t xml:space="preserve">Dry Stuff </w:t>
      </w:r>
      <w:proofErr w:type="spellStart"/>
      <w:r w:rsidRPr="00516CCE">
        <w:rPr>
          <w:bCs/>
          <w:lang w:val="en-US"/>
        </w:rPr>
        <w:t>Inc</w:t>
      </w:r>
      <w:proofErr w:type="spellEnd"/>
      <w:r w:rsidRPr="00516CCE">
        <w:rPr>
          <w:bCs/>
          <w:lang w:val="en-US"/>
        </w:rPr>
        <w:t>, Germany</w:t>
      </w:r>
    </w:p>
    <w:p w:rsidR="00521CC8" w:rsidRPr="00516CCE" w:rsidRDefault="00521CC8" w:rsidP="00516CCE">
      <w:pPr>
        <w:jc w:val="center"/>
        <w:rPr>
          <w:lang w:val="en-US"/>
        </w:rPr>
      </w:pPr>
    </w:p>
    <w:p w:rsidR="00521CC8" w:rsidRPr="00516CCE" w:rsidRDefault="00521CC8">
      <w:pPr>
        <w:rPr>
          <w:lang w:val="en-US"/>
        </w:rPr>
      </w:pPr>
    </w:p>
    <w:p w:rsidR="00521CC8" w:rsidRPr="00516CCE" w:rsidRDefault="00521CC8">
      <w:pPr>
        <w:rPr>
          <w:lang w:val="en-US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521CC8" w:rsidTr="00516CCE"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</w:t>
            </w:r>
            <w:proofErr w:type="spellEnd"/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Lot </w:t>
            </w: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21CC8" w:rsidRDefault="00516C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</w:tr>
      <w:tr w:rsidR="00516CCE" w:rsidTr="00516CCE"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Pr="006827FE" w:rsidRDefault="00516CCE" w:rsidP="00485C67">
            <w:r w:rsidRPr="006827FE">
              <w:t>Flour1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Pr="001B3738" w:rsidRDefault="00516CCE" w:rsidP="00B21550">
            <w:r w:rsidRPr="001B3738">
              <w:t>Fl110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>
            <w:r>
              <w:t>20 kg</w:t>
            </w:r>
          </w:p>
        </w:tc>
      </w:tr>
    </w:tbl>
    <w:p w:rsidR="00521CC8" w:rsidRDefault="00521CC8"/>
    <w:p w:rsidR="008F4796" w:rsidRDefault="008F4796"/>
    <w:p w:rsidR="008F4796" w:rsidRDefault="008F4796"/>
    <w:p w:rsidR="00516CCE" w:rsidRDefault="00516CCE"/>
    <w:p w:rsidR="00516CCE" w:rsidRDefault="00516CCE"/>
    <w:p w:rsidR="00516CCE" w:rsidRDefault="00516CCE"/>
    <w:p w:rsidR="00516CCE" w:rsidRDefault="00516CCE"/>
    <w:p w:rsidR="00516CCE" w:rsidRDefault="00516CCE"/>
    <w:p w:rsidR="00516CCE" w:rsidRDefault="00516CCE" w:rsidP="00516CCE">
      <w:pPr>
        <w:jc w:val="center"/>
        <w:rPr>
          <w:b/>
          <w:bCs/>
          <w:lang w:val="en-US"/>
        </w:rPr>
      </w:pPr>
      <w:r w:rsidRPr="00516CCE">
        <w:rPr>
          <w:b/>
          <w:bCs/>
          <w:lang w:val="en-US"/>
        </w:rPr>
        <w:t xml:space="preserve">Mill </w:t>
      </w:r>
      <w:r>
        <w:rPr>
          <w:b/>
          <w:bCs/>
          <w:lang w:val="en-US"/>
        </w:rPr>
        <w:t>SE</w:t>
      </w:r>
    </w:p>
    <w:p w:rsidR="00516CCE" w:rsidRPr="008F4796" w:rsidRDefault="00516CCE" w:rsidP="00516CCE">
      <w:pPr>
        <w:jc w:val="center"/>
        <w:rPr>
          <w:b/>
          <w:bCs/>
          <w:lang w:val="en-US"/>
        </w:rPr>
      </w:pPr>
    </w:p>
    <w:p w:rsidR="00516CCE" w:rsidRPr="008F4796" w:rsidRDefault="00516CCE" w:rsidP="00516CCE">
      <w:pPr>
        <w:jc w:val="center"/>
        <w:rPr>
          <w:b/>
          <w:bCs/>
          <w:lang w:val="en-US"/>
        </w:rPr>
      </w:pPr>
      <w:r w:rsidRPr="008F4796">
        <w:rPr>
          <w:b/>
          <w:bCs/>
          <w:lang w:val="en-US"/>
        </w:rPr>
        <w:t>Germany</w:t>
      </w:r>
    </w:p>
    <w:p w:rsidR="00516CCE" w:rsidRPr="008F4796" w:rsidRDefault="00516CCE" w:rsidP="00516CCE">
      <w:pPr>
        <w:jc w:val="center"/>
        <w:rPr>
          <w:lang w:val="en-US"/>
        </w:rPr>
      </w:pPr>
    </w:p>
    <w:p w:rsidR="00516CCE" w:rsidRPr="008F4796" w:rsidRDefault="00516CCE" w:rsidP="00516CCE">
      <w:pPr>
        <w:jc w:val="center"/>
        <w:rPr>
          <w:lang w:val="en-US"/>
        </w:rPr>
      </w:pPr>
      <w:r w:rsidRPr="008F4796">
        <w:rPr>
          <w:lang w:val="en-US"/>
        </w:rPr>
        <w:t>- Supplier -</w:t>
      </w:r>
    </w:p>
    <w:p w:rsidR="00516CCE" w:rsidRPr="008F4796" w:rsidRDefault="00516CCE" w:rsidP="00516CCE">
      <w:pPr>
        <w:rPr>
          <w:lang w:val="en-US"/>
        </w:rPr>
      </w:pPr>
    </w:p>
    <w:p w:rsidR="00516CCE" w:rsidRPr="008F4796" w:rsidRDefault="00516CCE" w:rsidP="00516CCE">
      <w:pPr>
        <w:rPr>
          <w:lang w:val="en-US"/>
        </w:rPr>
      </w:pPr>
    </w:p>
    <w:p w:rsidR="00516CCE" w:rsidRPr="008F4796" w:rsidRDefault="00516CCE" w:rsidP="00516CCE">
      <w:pPr>
        <w:jc w:val="center"/>
        <w:rPr>
          <w:b/>
          <w:bCs/>
          <w:lang w:val="en-US"/>
        </w:rPr>
      </w:pPr>
      <w:r w:rsidRPr="00516CCE">
        <w:rPr>
          <w:lang w:val="en-US"/>
        </w:rPr>
        <w:t xml:space="preserve">Recipient: </w:t>
      </w:r>
      <w:r w:rsidRPr="00516CCE">
        <w:rPr>
          <w:bCs/>
          <w:lang w:val="en-US"/>
        </w:rPr>
        <w:t>Dry Stuff Inc</w:t>
      </w:r>
      <w:bookmarkStart w:id="0" w:name="_GoBack"/>
      <w:bookmarkEnd w:id="0"/>
      <w:r w:rsidRPr="00516CCE">
        <w:rPr>
          <w:bCs/>
          <w:lang w:val="en-US"/>
        </w:rPr>
        <w:t>, Germany</w:t>
      </w:r>
    </w:p>
    <w:p w:rsidR="00516CCE" w:rsidRPr="00516CCE" w:rsidRDefault="00516CCE" w:rsidP="00516CCE">
      <w:pPr>
        <w:jc w:val="center"/>
        <w:rPr>
          <w:lang w:val="en-US"/>
        </w:rPr>
      </w:pPr>
    </w:p>
    <w:p w:rsidR="00516CCE" w:rsidRPr="00516CCE" w:rsidRDefault="00516CCE" w:rsidP="00516CCE">
      <w:pPr>
        <w:rPr>
          <w:lang w:val="en-US"/>
        </w:rPr>
      </w:pPr>
    </w:p>
    <w:p w:rsidR="00516CCE" w:rsidRPr="00516CCE" w:rsidRDefault="00516CCE" w:rsidP="00516CCE">
      <w:pPr>
        <w:rPr>
          <w:lang w:val="en-US"/>
        </w:rPr>
      </w:pPr>
    </w:p>
    <w:tbl>
      <w:tblPr>
        <w:tblW w:w="9638" w:type="dxa"/>
        <w:tblInd w:w="55" w:type="dxa"/>
        <w:tblBorders>
          <w:bottom w:val="single" w:sz="8" w:space="0" w:color="000001"/>
          <w:insideH w:val="single" w:sz="8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516CCE" w:rsidTr="00283333"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Product</w:t>
            </w:r>
            <w:proofErr w:type="spellEnd"/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Lot </w:t>
            </w:r>
            <w:proofErr w:type="spellStart"/>
            <w:r>
              <w:rPr>
                <w:b/>
                <w:bCs/>
              </w:rPr>
              <w:t>No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2410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Date</w:t>
            </w:r>
          </w:p>
        </w:tc>
        <w:tc>
          <w:tcPr>
            <w:tcW w:w="2409" w:type="dxa"/>
            <w:tcBorders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Amount</w:t>
            </w:r>
            <w:proofErr w:type="spellEnd"/>
          </w:p>
        </w:tc>
      </w:tr>
      <w:tr w:rsidR="00516CCE" w:rsidTr="00283333"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r w:rsidRPr="006827FE">
              <w:t>Flour2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r w:rsidRPr="001B3738">
              <w:t>Fl111</w:t>
            </w:r>
          </w:p>
        </w:tc>
        <w:tc>
          <w:tcPr>
            <w:tcW w:w="2410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pPr>
              <w:pStyle w:val="TabellenInhalt"/>
            </w:pPr>
            <w:r>
              <w:t>23.10.2017</w:t>
            </w:r>
          </w:p>
        </w:tc>
        <w:tc>
          <w:tcPr>
            <w:tcW w:w="2409" w:type="dxa"/>
            <w:tcBorders>
              <w:top w:val="single" w:sz="8" w:space="0" w:color="000001"/>
              <w:bottom w:val="single" w:sz="8" w:space="0" w:color="000001"/>
            </w:tcBorders>
            <w:shd w:val="clear" w:color="auto" w:fill="auto"/>
          </w:tcPr>
          <w:p w:rsidR="00516CCE" w:rsidRDefault="00516CCE" w:rsidP="00283333">
            <w:r>
              <w:t>80 g</w:t>
            </w:r>
          </w:p>
        </w:tc>
      </w:tr>
    </w:tbl>
    <w:p w:rsidR="00516CCE" w:rsidRDefault="00516CCE"/>
    <w:sectPr w:rsidR="00516CC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CC8"/>
    <w:rsid w:val="00516CCE"/>
    <w:rsid w:val="00521CC8"/>
    <w:rsid w:val="008F4796"/>
    <w:rsid w:val="009667A1"/>
    <w:rsid w:val="00C8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Arial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</w:pPr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 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B463510D.dotm</Template>
  <TotalTime>0</TotalTime>
  <Pages>1</Pages>
  <Words>39</Words>
  <Characters>247</Characters>
  <Application>Microsoft Office Word</Application>
  <DocSecurity>0</DocSecurity>
  <Lines>2</Lines>
  <Paragraphs>1</Paragraphs>
  <ScaleCrop>false</ScaleCrop>
  <Company>Bundesinstitut fuer Risikobewertung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Falenski</dc:creator>
  <cp:lastModifiedBy>Falenski</cp:lastModifiedBy>
  <cp:revision>4</cp:revision>
  <dcterms:created xsi:type="dcterms:W3CDTF">2017-11-09T05:31:00Z</dcterms:created>
  <dcterms:modified xsi:type="dcterms:W3CDTF">2018-11-25T16:16:00Z</dcterms:modified>
  <dc:language>de-DE</dc:language>
</cp:coreProperties>
</file>